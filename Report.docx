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152BF5F"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bookmarkStart w:id="5" w:name="_Hlk41047810"/>
      <w:bookmarkEnd w:id="5"/>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2B94BA81" w14:textId="77777777" w:rsidR="00E154EA" w:rsidRDefault="004B1A1A" w:rsidP="00960647">
      <w:pPr>
        <w:pStyle w:val="Title"/>
        <w:jc w:val="center"/>
      </w:pPr>
      <w:r>
        <w:t>UE</w:t>
      </w:r>
      <w:r w:rsidR="000D35E4">
        <w:t>1</w:t>
      </w:r>
      <w:r w:rsidR="00B463A9">
        <w:t>7</w:t>
      </w:r>
      <w:r w:rsidR="000D35E4">
        <w:t>CS3</w:t>
      </w:r>
      <w:r w:rsidR="00B463A9">
        <w:t>52</w:t>
      </w:r>
      <w:r w:rsidR="000D35E4">
        <w:t>:</w:t>
      </w:r>
      <w:r w:rsidR="00360EED">
        <w:t xml:space="preserve">  </w:t>
      </w:r>
      <w:r w:rsidR="000D35E4">
        <w:t>Cloud Computing</w:t>
      </w:r>
      <w:r w:rsidR="00960647">
        <w:t xml:space="preserve">   </w:t>
      </w:r>
    </w:p>
    <w:p w14:paraId="4CB5EA49" w14:textId="627E8A83" w:rsidR="00960647" w:rsidRDefault="00960647" w:rsidP="00960647">
      <w:pPr>
        <w:pStyle w:val="Title"/>
        <w:jc w:val="center"/>
      </w:pPr>
      <w:r>
        <w:br/>
      </w:r>
      <w:r w:rsidRPr="00B651C4">
        <w:t>Final</w:t>
      </w:r>
      <w:r w:rsidR="00453FB4">
        <w:t xml:space="preserve"> Class</w:t>
      </w:r>
      <w:r w:rsidRPr="00B651C4">
        <w:t xml:space="preserve"> Project:</w:t>
      </w:r>
      <w:r w:rsidR="00360EED">
        <w:t xml:space="preserve">  </w:t>
      </w:r>
      <w:r w:rsidR="00453FB4">
        <w:t>R</w:t>
      </w:r>
      <w:r w:rsidRPr="00B651C4">
        <w:t>ideshare</w:t>
      </w:r>
    </w:p>
    <w:p w14:paraId="38251674" w14:textId="77777777" w:rsidR="000D35E4" w:rsidRDefault="000D35E4" w:rsidP="00C6554A">
      <w:pPr>
        <w:pStyle w:val="Title"/>
      </w:pPr>
    </w:p>
    <w:p w14:paraId="16AA6871" w14:textId="69BC44E2" w:rsidR="00B463A9" w:rsidRDefault="00B463A9" w:rsidP="00C6554A">
      <w:pPr>
        <w:pStyle w:val="ContactInfo"/>
      </w:pPr>
      <w:r>
        <w:t>Date of Evaluation:</w:t>
      </w:r>
      <w:r w:rsidR="000709E0">
        <w:t xml:space="preserve">  </w:t>
      </w:r>
      <w:r w:rsidR="000709E0" w:rsidRPr="000709E0">
        <w:t>16-5-2020</w:t>
      </w:r>
    </w:p>
    <w:p w14:paraId="0F8CA4A1" w14:textId="37700F98" w:rsidR="00B463A9" w:rsidRDefault="00B463A9" w:rsidP="00C6554A">
      <w:pPr>
        <w:pStyle w:val="ContactInfo"/>
      </w:pPr>
      <w:r>
        <w:t>Evaluator(s):</w:t>
      </w:r>
      <w:r w:rsidR="000709E0">
        <w:t xml:space="preserve">  </w:t>
      </w:r>
      <w:r w:rsidR="000709E0" w:rsidRPr="000709E0">
        <w:t>MS. NISHITHA R &amp; MR. VINAY BANAKAR</w:t>
      </w:r>
    </w:p>
    <w:p w14:paraId="18E042CB" w14:textId="13C04761" w:rsidR="000941DC" w:rsidRDefault="00C6554A" w:rsidP="00C6554A">
      <w:pPr>
        <w:pStyle w:val="ContactInfo"/>
      </w:pPr>
      <w:r>
        <w:t xml:space="preserve"> </w:t>
      </w:r>
      <w:r w:rsidR="00072CDF" w:rsidRPr="00072CDF">
        <w:t>CC T</w:t>
      </w:r>
      <w:r w:rsidR="00072CDF">
        <w:t>eam Name</w:t>
      </w:r>
      <w:r w:rsidR="000709E0">
        <w:t xml:space="preserve">:  </w:t>
      </w:r>
      <w:r w:rsidR="00072CDF">
        <w:t>345</w:t>
      </w:r>
    </w:p>
    <w:p w14:paraId="2A31ED50" w14:textId="77777777" w:rsidR="00072CDF" w:rsidRDefault="00072CDF" w:rsidP="00072CDF">
      <w:pPr>
        <w:pStyle w:val="ContactInfo"/>
      </w:pPr>
      <w:r>
        <w:t xml:space="preserve">Submission ID:  </w:t>
      </w:r>
      <w:r w:rsidRPr="000709E0">
        <w:t>CC_0227_1123_1139_1526</w:t>
      </w:r>
    </w:p>
    <w:p w14:paraId="61879139" w14:textId="3512A0EA" w:rsidR="00B463A9" w:rsidRDefault="00B463A9" w:rsidP="00C6554A">
      <w:pPr>
        <w:pStyle w:val="ContactInfo"/>
      </w:pPr>
      <w:r>
        <w:t xml:space="preserve">Automated </w:t>
      </w:r>
      <w:r w:rsidR="00CC58E1">
        <w:t>submission score</w:t>
      </w:r>
      <w:r>
        <w:t>:</w:t>
      </w:r>
      <w:r w:rsidR="000709E0">
        <w:t xml:space="preserve">  10.0</w:t>
      </w:r>
    </w:p>
    <w:p w14:paraId="26B404A1" w14:textId="37E3451B" w:rsidR="00D31758" w:rsidRDefault="00D31758" w:rsidP="00C6554A">
      <w:pPr>
        <w:pStyle w:val="ContactInfo"/>
      </w:pPr>
      <w:r>
        <w:t xml:space="preserve">GitHub source code: </w:t>
      </w:r>
      <w:hyperlink r:id="rId9" w:history="1">
        <w:r>
          <w:rPr>
            <w:rStyle w:val="Hyperlink"/>
          </w:rPr>
          <w:t>https://github.com/madhavmk/Cloud-Computing-Course</w:t>
        </w:r>
      </w:hyperlink>
    </w:p>
    <w:p w14:paraId="13834780" w14:textId="27BAAE91" w:rsidR="006C3E53" w:rsidRDefault="006C3E53" w:rsidP="00C6554A">
      <w:pPr>
        <w:pStyle w:val="ContactInfo"/>
      </w:pPr>
    </w:p>
    <w:p w14:paraId="3FC7BDDA" w14:textId="77777777" w:rsidR="005D3AA6" w:rsidRDefault="005D3AA6" w:rsidP="00C6554A">
      <w:pPr>
        <w:pStyle w:val="ContactInfo"/>
      </w:pPr>
    </w:p>
    <w:tbl>
      <w:tblPr>
        <w:tblStyle w:val="TableGrid"/>
        <w:tblpPr w:leftFromText="180" w:rightFromText="180" w:vertAnchor="text" w:horzAnchor="margin" w:tblpY="10"/>
        <w:tblW w:w="0" w:type="auto"/>
        <w:tblLook w:val="04A0" w:firstRow="1" w:lastRow="0" w:firstColumn="1" w:lastColumn="0" w:noHBand="0" w:noVBand="1"/>
      </w:tblPr>
      <w:tblGrid>
        <w:gridCol w:w="931"/>
        <w:gridCol w:w="3464"/>
        <w:gridCol w:w="2185"/>
        <w:gridCol w:w="2050"/>
      </w:tblGrid>
      <w:tr w:rsidR="00072CDF" w14:paraId="546A0E90" w14:textId="77777777" w:rsidTr="00072CDF">
        <w:tc>
          <w:tcPr>
            <w:tcW w:w="931" w:type="dxa"/>
          </w:tcPr>
          <w:p w14:paraId="53DB98BD" w14:textId="77777777" w:rsidR="00072CDF" w:rsidRPr="00391B79" w:rsidRDefault="00072CDF" w:rsidP="00072CDF">
            <w:pPr>
              <w:pStyle w:val="ContactInfo"/>
              <w:rPr>
                <w:b/>
                <w:bCs/>
              </w:rPr>
            </w:pPr>
            <w:r w:rsidRPr="00391B79">
              <w:rPr>
                <w:b/>
                <w:bCs/>
              </w:rPr>
              <w:t>SNo</w:t>
            </w:r>
          </w:p>
        </w:tc>
        <w:tc>
          <w:tcPr>
            <w:tcW w:w="3464" w:type="dxa"/>
          </w:tcPr>
          <w:p w14:paraId="2A7F6EFE" w14:textId="77777777" w:rsidR="00072CDF" w:rsidRPr="00391B79" w:rsidRDefault="00072CDF" w:rsidP="00072CDF">
            <w:pPr>
              <w:pStyle w:val="ContactInfo"/>
              <w:rPr>
                <w:b/>
                <w:bCs/>
              </w:rPr>
            </w:pPr>
            <w:r w:rsidRPr="00391B79">
              <w:rPr>
                <w:b/>
                <w:bCs/>
              </w:rPr>
              <w:t>Name</w:t>
            </w:r>
          </w:p>
        </w:tc>
        <w:tc>
          <w:tcPr>
            <w:tcW w:w="2185" w:type="dxa"/>
          </w:tcPr>
          <w:p w14:paraId="75D1C210" w14:textId="77777777" w:rsidR="00072CDF" w:rsidRPr="00391B79" w:rsidRDefault="00072CDF" w:rsidP="00072CDF">
            <w:pPr>
              <w:pStyle w:val="ContactInfo"/>
              <w:rPr>
                <w:b/>
                <w:bCs/>
              </w:rPr>
            </w:pPr>
            <w:r w:rsidRPr="00391B79">
              <w:rPr>
                <w:b/>
                <w:bCs/>
              </w:rPr>
              <w:t>USN</w:t>
            </w:r>
          </w:p>
        </w:tc>
        <w:tc>
          <w:tcPr>
            <w:tcW w:w="2050" w:type="dxa"/>
          </w:tcPr>
          <w:p w14:paraId="0B0EDE12" w14:textId="77777777" w:rsidR="00072CDF" w:rsidRPr="00391B79" w:rsidRDefault="00072CDF" w:rsidP="00072CDF">
            <w:pPr>
              <w:pStyle w:val="ContactInfo"/>
              <w:rPr>
                <w:b/>
                <w:bCs/>
              </w:rPr>
            </w:pPr>
            <w:r w:rsidRPr="00391B79">
              <w:rPr>
                <w:b/>
                <w:bCs/>
              </w:rPr>
              <w:t>Class/Section</w:t>
            </w:r>
          </w:p>
        </w:tc>
      </w:tr>
      <w:tr w:rsidR="00072CDF" w14:paraId="30A8E787" w14:textId="77777777" w:rsidTr="00072CDF">
        <w:tc>
          <w:tcPr>
            <w:tcW w:w="931" w:type="dxa"/>
          </w:tcPr>
          <w:p w14:paraId="03BD82BB" w14:textId="77777777" w:rsidR="00072CDF" w:rsidRPr="00391B79" w:rsidRDefault="00072CDF" w:rsidP="00072CDF">
            <w:pPr>
              <w:pStyle w:val="ContactInfo"/>
              <w:rPr>
                <w:b/>
                <w:bCs/>
              </w:rPr>
            </w:pPr>
            <w:r w:rsidRPr="00391B79">
              <w:rPr>
                <w:b/>
                <w:bCs/>
              </w:rPr>
              <w:t>1</w:t>
            </w:r>
          </w:p>
        </w:tc>
        <w:tc>
          <w:tcPr>
            <w:tcW w:w="3464" w:type="dxa"/>
          </w:tcPr>
          <w:p w14:paraId="184D004D" w14:textId="77777777" w:rsidR="00072CDF" w:rsidRDefault="00072CDF" w:rsidP="00072CDF">
            <w:pPr>
              <w:pStyle w:val="ContactInfo"/>
            </w:pPr>
            <w:r w:rsidRPr="005D6AC5">
              <w:t>Madhav Mahesh Kashyap</w:t>
            </w:r>
          </w:p>
        </w:tc>
        <w:tc>
          <w:tcPr>
            <w:tcW w:w="2185" w:type="dxa"/>
          </w:tcPr>
          <w:p w14:paraId="5D113E92" w14:textId="77777777" w:rsidR="00072CDF" w:rsidRDefault="00072CDF" w:rsidP="00072CDF">
            <w:pPr>
              <w:pStyle w:val="ContactInfo"/>
            </w:pPr>
            <w:r w:rsidRPr="005D6AC5">
              <w:t>PES1201700227</w:t>
            </w:r>
          </w:p>
        </w:tc>
        <w:tc>
          <w:tcPr>
            <w:tcW w:w="2050" w:type="dxa"/>
          </w:tcPr>
          <w:p w14:paraId="799A5482" w14:textId="77777777" w:rsidR="00072CDF" w:rsidRDefault="00072CDF" w:rsidP="00072CDF">
            <w:pPr>
              <w:pStyle w:val="ContactInfo"/>
            </w:pPr>
            <w:r w:rsidRPr="005D6AC5">
              <w:t>6 H</w:t>
            </w:r>
          </w:p>
        </w:tc>
      </w:tr>
      <w:tr w:rsidR="00072CDF" w14:paraId="58BBD6AF" w14:textId="77777777" w:rsidTr="00072CDF">
        <w:tc>
          <w:tcPr>
            <w:tcW w:w="931" w:type="dxa"/>
          </w:tcPr>
          <w:p w14:paraId="5AC6F9E3" w14:textId="77777777" w:rsidR="00072CDF" w:rsidRPr="00391B79" w:rsidRDefault="00072CDF" w:rsidP="00072CDF">
            <w:pPr>
              <w:pStyle w:val="ContactInfo"/>
              <w:rPr>
                <w:b/>
                <w:bCs/>
              </w:rPr>
            </w:pPr>
            <w:r w:rsidRPr="00391B79">
              <w:rPr>
                <w:b/>
                <w:bCs/>
              </w:rPr>
              <w:t>2</w:t>
            </w:r>
          </w:p>
        </w:tc>
        <w:tc>
          <w:tcPr>
            <w:tcW w:w="3464" w:type="dxa"/>
          </w:tcPr>
          <w:p w14:paraId="1E6D5D1F" w14:textId="77777777" w:rsidR="00072CDF" w:rsidRDefault="00072CDF" w:rsidP="00072CDF">
            <w:pPr>
              <w:pStyle w:val="ContactInfo"/>
            </w:pPr>
            <w:r w:rsidRPr="005D6AC5">
              <w:t>Sangam Kedilaya</w:t>
            </w:r>
          </w:p>
        </w:tc>
        <w:tc>
          <w:tcPr>
            <w:tcW w:w="2185" w:type="dxa"/>
          </w:tcPr>
          <w:p w14:paraId="649A3810" w14:textId="77777777" w:rsidR="00072CDF" w:rsidRDefault="00072CDF" w:rsidP="00072CDF">
            <w:pPr>
              <w:pStyle w:val="ContactInfo"/>
            </w:pPr>
            <w:r w:rsidRPr="005D6AC5">
              <w:t>PES1201701139</w:t>
            </w:r>
          </w:p>
        </w:tc>
        <w:tc>
          <w:tcPr>
            <w:tcW w:w="2050" w:type="dxa"/>
          </w:tcPr>
          <w:p w14:paraId="0B65BACC" w14:textId="77777777" w:rsidR="00072CDF" w:rsidRDefault="00072CDF" w:rsidP="00072CDF">
            <w:pPr>
              <w:pStyle w:val="ContactInfo"/>
            </w:pPr>
            <w:r w:rsidRPr="005D6AC5">
              <w:t>6 H</w:t>
            </w:r>
          </w:p>
        </w:tc>
      </w:tr>
      <w:tr w:rsidR="00072CDF" w14:paraId="2EBD8FFF" w14:textId="77777777" w:rsidTr="00072CDF">
        <w:tc>
          <w:tcPr>
            <w:tcW w:w="931" w:type="dxa"/>
          </w:tcPr>
          <w:p w14:paraId="3927E8B7" w14:textId="77777777" w:rsidR="00072CDF" w:rsidRPr="00391B79" w:rsidRDefault="00072CDF" w:rsidP="00072CDF">
            <w:pPr>
              <w:pStyle w:val="ContactInfo"/>
              <w:rPr>
                <w:b/>
                <w:bCs/>
              </w:rPr>
            </w:pPr>
            <w:r w:rsidRPr="00391B79">
              <w:rPr>
                <w:b/>
                <w:bCs/>
              </w:rPr>
              <w:t>3</w:t>
            </w:r>
          </w:p>
        </w:tc>
        <w:tc>
          <w:tcPr>
            <w:tcW w:w="3464" w:type="dxa"/>
          </w:tcPr>
          <w:p w14:paraId="4B1798F5" w14:textId="77777777" w:rsidR="00072CDF" w:rsidRDefault="00072CDF" w:rsidP="00072CDF">
            <w:pPr>
              <w:pStyle w:val="ContactInfo"/>
            </w:pPr>
            <w:r w:rsidRPr="005D6AC5">
              <w:t>K Sachin Nayak</w:t>
            </w:r>
          </w:p>
        </w:tc>
        <w:tc>
          <w:tcPr>
            <w:tcW w:w="2185" w:type="dxa"/>
          </w:tcPr>
          <w:p w14:paraId="6353DF18" w14:textId="77777777" w:rsidR="00072CDF" w:rsidRDefault="00072CDF" w:rsidP="00072CDF">
            <w:pPr>
              <w:pStyle w:val="ContactInfo"/>
            </w:pPr>
            <w:r w:rsidRPr="005D6AC5">
              <w:t>PES1201701123</w:t>
            </w:r>
          </w:p>
        </w:tc>
        <w:tc>
          <w:tcPr>
            <w:tcW w:w="2050" w:type="dxa"/>
          </w:tcPr>
          <w:p w14:paraId="23A291BC" w14:textId="77777777" w:rsidR="00072CDF" w:rsidRDefault="00072CDF" w:rsidP="00072CDF">
            <w:pPr>
              <w:pStyle w:val="ContactInfo"/>
            </w:pPr>
            <w:r w:rsidRPr="005D6AC5">
              <w:t>6 C</w:t>
            </w:r>
          </w:p>
        </w:tc>
      </w:tr>
      <w:tr w:rsidR="00072CDF" w14:paraId="73F9ED49" w14:textId="77777777" w:rsidTr="00072CDF">
        <w:tc>
          <w:tcPr>
            <w:tcW w:w="931" w:type="dxa"/>
          </w:tcPr>
          <w:p w14:paraId="3949F40B" w14:textId="77777777" w:rsidR="00072CDF" w:rsidRPr="00391B79" w:rsidRDefault="00072CDF" w:rsidP="00072CDF">
            <w:pPr>
              <w:pStyle w:val="ContactInfo"/>
              <w:rPr>
                <w:b/>
                <w:bCs/>
              </w:rPr>
            </w:pPr>
            <w:r w:rsidRPr="00391B79">
              <w:rPr>
                <w:b/>
                <w:bCs/>
              </w:rPr>
              <w:t>4</w:t>
            </w:r>
          </w:p>
        </w:tc>
        <w:tc>
          <w:tcPr>
            <w:tcW w:w="3464" w:type="dxa"/>
          </w:tcPr>
          <w:p w14:paraId="65240BA2" w14:textId="77777777" w:rsidR="00072CDF" w:rsidRDefault="00072CDF" w:rsidP="00072CDF">
            <w:pPr>
              <w:pStyle w:val="ContactInfo"/>
            </w:pPr>
            <w:r w:rsidRPr="005D6AC5">
              <w:t>Anirudh Avadhani</w:t>
            </w:r>
          </w:p>
        </w:tc>
        <w:tc>
          <w:tcPr>
            <w:tcW w:w="2185" w:type="dxa"/>
          </w:tcPr>
          <w:p w14:paraId="32DF2430" w14:textId="77777777" w:rsidR="00072CDF" w:rsidRDefault="00072CDF" w:rsidP="00072CDF">
            <w:pPr>
              <w:pStyle w:val="ContactInfo"/>
            </w:pPr>
            <w:r w:rsidRPr="005D6AC5">
              <w:t>PES1201701526</w:t>
            </w:r>
          </w:p>
        </w:tc>
        <w:tc>
          <w:tcPr>
            <w:tcW w:w="2050" w:type="dxa"/>
          </w:tcPr>
          <w:p w14:paraId="357C1337" w14:textId="77777777" w:rsidR="00072CDF" w:rsidRDefault="00072CDF" w:rsidP="00072CDF">
            <w:pPr>
              <w:pStyle w:val="ContactInfo"/>
            </w:pPr>
            <w:r w:rsidRPr="005D6AC5">
              <w:t>6 E</w:t>
            </w:r>
          </w:p>
        </w:tc>
      </w:tr>
    </w:tbl>
    <w:p w14:paraId="68659C15" w14:textId="573F352A" w:rsidR="006C3E53" w:rsidRDefault="006C3E53" w:rsidP="00C6554A">
      <w:pPr>
        <w:pStyle w:val="ContactInfo"/>
      </w:pPr>
    </w:p>
    <w:p w14:paraId="358449AA" w14:textId="6CCB317B" w:rsidR="006C3E53" w:rsidRDefault="006C3E53" w:rsidP="00C6554A">
      <w:pPr>
        <w:pStyle w:val="ContactInfo"/>
      </w:pPr>
    </w:p>
    <w:p w14:paraId="4A361AFE" w14:textId="77777777" w:rsidR="005D3AA6" w:rsidRDefault="005D3AA6" w:rsidP="00C6554A">
      <w:pPr>
        <w:pStyle w:val="ContactInfo"/>
      </w:pPr>
    </w:p>
    <w:p w14:paraId="0360C647" w14:textId="3F175F53" w:rsidR="00C6554A" w:rsidRDefault="00072CDF" w:rsidP="00C6554A">
      <w:pPr>
        <w:pStyle w:val="ContactInfo"/>
      </w:pPr>
      <w:r>
        <w:rPr>
          <w:noProof/>
        </w:rPr>
        <w:drawing>
          <wp:inline distT="0" distB="0" distL="0" distR="0" wp14:anchorId="7EB0D501" wp14:editId="60E8901B">
            <wp:extent cx="4962525" cy="131127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543" cy="1331894"/>
                    </a:xfrm>
                    <a:prstGeom prst="rect">
                      <a:avLst/>
                    </a:prstGeom>
                  </pic:spPr>
                </pic:pic>
              </a:graphicData>
            </a:graphic>
          </wp:inline>
        </w:drawing>
      </w:r>
      <w:r w:rsidR="00C6554A">
        <w:br w:type="page"/>
      </w:r>
    </w:p>
    <w:p w14:paraId="5B9C5B3A" w14:textId="028688CF" w:rsidR="006E4833" w:rsidRPr="006E4833" w:rsidRDefault="00615801" w:rsidP="00EA3432">
      <w:pPr>
        <w:pStyle w:val="Heading2"/>
      </w:pPr>
      <w:r>
        <w:lastRenderedPageBreak/>
        <w:t>Introduction</w:t>
      </w:r>
    </w:p>
    <w:p w14:paraId="42DCF862" w14:textId="6E1CA4A6" w:rsidR="006E4833" w:rsidRDefault="006E4833" w:rsidP="00431781">
      <w:r>
        <w:t>In this report, we present our team’s approach to the final project of the Cloud</w:t>
      </w:r>
      <w:r w:rsidR="00B740DA">
        <w:t xml:space="preserve"> </w:t>
      </w:r>
      <w:r>
        <w:t xml:space="preserve">Computing Course (UE17CS352). The final project built upon our learnings from the previous 3 assignments. This project </w:t>
      </w:r>
      <w:r w:rsidR="009810C3">
        <w:t>rei</w:t>
      </w:r>
      <w:r>
        <w:t>nforce</w:t>
      </w:r>
      <w:r w:rsidR="009810C3">
        <w:t>d</w:t>
      </w:r>
      <w:r>
        <w:t xml:space="preserve"> our learnings on multiple concepts:</w:t>
      </w:r>
    </w:p>
    <w:p w14:paraId="32318F89" w14:textId="6554CD9F" w:rsidR="006E4833" w:rsidRDefault="006E4833" w:rsidP="00431781">
      <w:pPr>
        <w:pStyle w:val="ListBullet"/>
      </w:pPr>
      <w:r>
        <w:t xml:space="preserve">REST </w:t>
      </w:r>
      <w:r w:rsidR="005B03FB">
        <w:t>paradigm</w:t>
      </w:r>
    </w:p>
    <w:p w14:paraId="3FE720D2" w14:textId="2BB6A393" w:rsidR="00F47804" w:rsidRDefault="00F47804" w:rsidP="00431781">
      <w:pPr>
        <w:pStyle w:val="ListBullet"/>
      </w:pPr>
      <w:r>
        <w:t>Microservice architecture</w:t>
      </w:r>
    </w:p>
    <w:p w14:paraId="325C3CA2" w14:textId="506DB809" w:rsidR="006E4833" w:rsidRDefault="006E4833" w:rsidP="00431781">
      <w:pPr>
        <w:pStyle w:val="ListBullet"/>
      </w:pPr>
      <w:r>
        <w:t>Python Flask</w:t>
      </w:r>
      <w:r w:rsidR="000E4759">
        <w:t xml:space="preserve"> to serve API endpoints</w:t>
      </w:r>
    </w:p>
    <w:p w14:paraId="178EDFBB" w14:textId="7F05AB16" w:rsidR="006E4833" w:rsidRDefault="006E4833" w:rsidP="00431781">
      <w:pPr>
        <w:pStyle w:val="ListBullet"/>
      </w:pPr>
      <w:r>
        <w:t>PostgreSQL Datab</w:t>
      </w:r>
      <w:r w:rsidR="007F7A5F">
        <w:t>a</w:t>
      </w:r>
      <w:r>
        <w:t>se to store persistent data</w:t>
      </w:r>
    </w:p>
    <w:p w14:paraId="5F29CA58" w14:textId="1477C76D" w:rsidR="006E4833" w:rsidRDefault="006E4833" w:rsidP="00431781">
      <w:pPr>
        <w:pStyle w:val="ListBullet"/>
      </w:pPr>
      <w:r>
        <w:t>AWS Instances, Load Balancers, Elastic IPs, Virtual Machines, Target Groups etc.</w:t>
      </w:r>
    </w:p>
    <w:p w14:paraId="614481C3" w14:textId="4E06A19B" w:rsidR="006E4833" w:rsidRDefault="006E4833" w:rsidP="00431781">
      <w:pPr>
        <w:pStyle w:val="ListBullet"/>
      </w:pPr>
      <w:r>
        <w:t>Docker Containerization</w:t>
      </w:r>
    </w:p>
    <w:p w14:paraId="1C32EFFB" w14:textId="49BF7189" w:rsidR="006E4833" w:rsidRDefault="001F48D5" w:rsidP="00431781">
      <w:pPr>
        <w:pStyle w:val="ListBullet"/>
      </w:pPr>
      <w:r>
        <w:t>RabbitMQ as</w:t>
      </w:r>
      <w:r w:rsidR="000E4759">
        <w:t xml:space="preserve"> an </w:t>
      </w:r>
      <w:r w:rsidR="006E4833">
        <w:t xml:space="preserve">AMQP message </w:t>
      </w:r>
      <w:r w:rsidR="007F7A5F">
        <w:t>broker</w:t>
      </w:r>
      <w:r w:rsidR="006E4833">
        <w:t xml:space="preserve"> </w:t>
      </w:r>
      <w:r>
        <w:t>(Python Pika library)</w:t>
      </w:r>
    </w:p>
    <w:p w14:paraId="692D375D" w14:textId="2D8E1390" w:rsidR="006E4833" w:rsidRDefault="006E4833" w:rsidP="00431781">
      <w:pPr>
        <w:pStyle w:val="ListBullet"/>
      </w:pPr>
      <w:r>
        <w:t>Apache Zookeeper to maintain centralized information in distributed systems</w:t>
      </w:r>
      <w:r w:rsidR="001F48D5">
        <w:t xml:space="preserve"> (Python Kazoo library)</w:t>
      </w:r>
    </w:p>
    <w:p w14:paraId="6EB6E68E" w14:textId="2A79077A" w:rsidR="00B740DA" w:rsidRDefault="00B740DA" w:rsidP="00431781">
      <w:r w:rsidRPr="00B740DA">
        <w:t>In the assignments, we built a cloud server that could serve “User” requests and “Ride” request from different IP addresses using a Load balancer to distribute traffic. The “User” and “Ride” instances ran Flask and Postgresql DB using internal docker containers. Until Assignment 3, the “Rides” and “User” containers</w:t>
      </w:r>
      <w:r w:rsidR="00AD387B">
        <w:t xml:space="preserve"> used their own separate databases.</w:t>
      </w:r>
    </w:p>
    <w:p w14:paraId="0020963C" w14:textId="4612B2BD" w:rsidR="00AD387B" w:rsidRDefault="00AD387B" w:rsidP="00431781">
      <w:r>
        <w:t>In the project, we improve upon the microservice design further.</w:t>
      </w:r>
      <w:r w:rsidR="00C80033">
        <w:t xml:space="preserve"> The ”Users</w:t>
      </w:r>
      <w:r w:rsidR="00E64227">
        <w:t>”</w:t>
      </w:r>
      <w:r w:rsidR="00D5784E">
        <w:t xml:space="preserve"> and </w:t>
      </w:r>
      <w:r w:rsidR="00E64227">
        <w:t>“R</w:t>
      </w:r>
      <w:r w:rsidR="00D5784E">
        <w:t>ides</w:t>
      </w:r>
      <w:r w:rsidR="00E64227">
        <w:t>”</w:t>
      </w:r>
      <w:r w:rsidR="00D5784E">
        <w:t xml:space="preserve"> microservices will no longer be using their own databases and will instead use the “DBaaS service”. </w:t>
      </w:r>
      <w:r w:rsidR="00E64227">
        <w:t>The DBaas service to be built has to be scalable, fault tolerant and highly available.</w:t>
      </w:r>
      <w:r w:rsidR="00D5784E">
        <w:t xml:space="preserve"> </w:t>
      </w:r>
    </w:p>
    <w:p w14:paraId="6177C8FC" w14:textId="77777777" w:rsidR="001212E8" w:rsidRDefault="001212E8" w:rsidP="001212E8">
      <w:pPr>
        <w:pStyle w:val="ListBullet"/>
        <w:numPr>
          <w:ilvl w:val="0"/>
          <w:numId w:val="0"/>
        </w:numPr>
      </w:pPr>
    </w:p>
    <w:p w14:paraId="2E163D61" w14:textId="7E3B2910" w:rsidR="001212E8" w:rsidRDefault="00615801" w:rsidP="00EA3432">
      <w:pPr>
        <w:pStyle w:val="Heading2"/>
      </w:pPr>
      <w:r>
        <w:t>Related work</w:t>
      </w:r>
      <w:r w:rsidR="008557A4">
        <w:t xml:space="preserve"> and References</w:t>
      </w:r>
    </w:p>
    <w:p w14:paraId="2302345B" w14:textId="71A831B6" w:rsidR="00615801" w:rsidRDefault="00431781" w:rsidP="00876AC7">
      <w:r>
        <w:t>Kazoo and Zookeeper Resources:</w:t>
      </w:r>
    </w:p>
    <w:p w14:paraId="48778BB2" w14:textId="77777777" w:rsidR="00876AC7" w:rsidRDefault="000068C6" w:rsidP="00876AC7">
      <w:pPr>
        <w:pStyle w:val="ListBullet"/>
      </w:pPr>
      <w:hyperlink r:id="rId11" w:history="1">
        <w:r w:rsidR="00876AC7">
          <w:rPr>
            <w:rStyle w:val="Hyperlink"/>
          </w:rPr>
          <w:t>https://kazoo.readthedocs.io/en/latest/</w:t>
        </w:r>
      </w:hyperlink>
    </w:p>
    <w:p w14:paraId="2D3706DA" w14:textId="77777777" w:rsidR="00876AC7" w:rsidRDefault="000068C6" w:rsidP="00876AC7">
      <w:pPr>
        <w:pStyle w:val="ListBullet"/>
      </w:pPr>
      <w:hyperlink r:id="rId12" w:history="1">
        <w:r w:rsidR="00876AC7">
          <w:rPr>
            <w:rStyle w:val="Hyperlink"/>
          </w:rPr>
          <w:t>https://readthedocs.org/projects/kazoo/downloads/pdf/2.5.0/</w:t>
        </w:r>
      </w:hyperlink>
    </w:p>
    <w:p w14:paraId="308D0C39" w14:textId="35419C64" w:rsidR="00876AC7" w:rsidRDefault="00876AC7" w:rsidP="00876AC7">
      <w:r>
        <w:t>RabbitMQ Resources:</w:t>
      </w:r>
    </w:p>
    <w:p w14:paraId="71CB0ACF" w14:textId="77777777" w:rsidR="00876AC7" w:rsidRPr="00CC66CD" w:rsidRDefault="000068C6" w:rsidP="00876AC7">
      <w:pPr>
        <w:pStyle w:val="ListBullet"/>
      </w:pPr>
      <w:hyperlink r:id="rId13" w:history="1">
        <w:r w:rsidR="00876AC7" w:rsidRPr="007322C5">
          <w:rPr>
            <w:rStyle w:val="Hyperlink"/>
            <w:rFonts w:ascii="Calibri" w:hAnsi="Calibri" w:cs="Calibri"/>
            <w:lang w:val="en-IN"/>
          </w:rPr>
          <w:t>https://www.rabbitmq.com/getstarted.html</w:t>
        </w:r>
      </w:hyperlink>
    </w:p>
    <w:p w14:paraId="156AAE73" w14:textId="77777777" w:rsidR="00876AC7" w:rsidRDefault="000068C6" w:rsidP="00876AC7">
      <w:pPr>
        <w:pStyle w:val="ListBullet"/>
      </w:pPr>
      <w:hyperlink r:id="rId14" w:history="1">
        <w:r w:rsidR="00876AC7">
          <w:rPr>
            <w:rStyle w:val="Hyperlink"/>
          </w:rPr>
          <w:t>https://levelup.gitconnected.com/rabbitmq-with-docker-on-windows-in-30-minutes-172e88bb0808</w:t>
        </w:r>
      </w:hyperlink>
    </w:p>
    <w:p w14:paraId="38B32002" w14:textId="77777777" w:rsidR="00876AC7" w:rsidRDefault="000068C6" w:rsidP="00876AC7">
      <w:pPr>
        <w:pStyle w:val="ListBullet"/>
      </w:pPr>
      <w:hyperlink r:id="rId15" w:history="1">
        <w:r w:rsidR="00876AC7">
          <w:rPr>
            <w:rStyle w:val="Hyperlink"/>
          </w:rPr>
          <w:t>https://github.com/cagrias/django-rabbitmq-celery-docker-example</w:t>
        </w:r>
      </w:hyperlink>
    </w:p>
    <w:p w14:paraId="3119822B" w14:textId="45A006A5" w:rsidR="00876AC7" w:rsidRDefault="000068C6" w:rsidP="007003D8">
      <w:pPr>
        <w:pStyle w:val="ListBullet"/>
      </w:pPr>
      <w:hyperlink r:id="rId16" w:history="1">
        <w:r w:rsidR="00876AC7">
          <w:rPr>
            <w:rStyle w:val="Hyperlink"/>
          </w:rPr>
          <w:t>https://medium.com/@tonywangcn/how-to-build-docker-cluster-with-celery-and-rabbitmq-in-10-minutes-13fc74d21730</w:t>
        </w:r>
      </w:hyperlink>
    </w:p>
    <w:p w14:paraId="10178724" w14:textId="77777777" w:rsidR="00876AC7" w:rsidRDefault="00876AC7" w:rsidP="00615801">
      <w:pPr>
        <w:pStyle w:val="Heading2"/>
      </w:pPr>
    </w:p>
    <w:p w14:paraId="762A3BA4" w14:textId="3EA3500A" w:rsidR="000B5670" w:rsidRDefault="00615801" w:rsidP="00EA3432">
      <w:pPr>
        <w:pStyle w:val="Heading2"/>
      </w:pPr>
      <w:r>
        <w:t>A</w:t>
      </w:r>
      <w:r w:rsidR="001212E8">
        <w:t>lgorithm</w:t>
      </w:r>
      <w:r w:rsidR="008557A4">
        <w:t xml:space="preserve"> and </w:t>
      </w:r>
      <w:r>
        <w:t>D</w:t>
      </w:r>
      <w:r w:rsidR="001212E8">
        <w:t>esign</w:t>
      </w:r>
    </w:p>
    <w:p w14:paraId="43DE2294" w14:textId="0631FF45" w:rsidR="002C719B" w:rsidRDefault="001D414F" w:rsidP="002C719B">
      <w:pPr>
        <w:pStyle w:val="ListBullet"/>
      </w:pPr>
      <w:r>
        <w:rPr>
          <w:rStyle w:val="Heading3Char"/>
        </w:rPr>
        <w:t xml:space="preserve">Pika </w:t>
      </w:r>
      <w:r w:rsidR="00571016" w:rsidRPr="006701BA">
        <w:rPr>
          <w:rStyle w:val="Heading3Char"/>
        </w:rPr>
        <w:t>Rabbit MQ Queues Setup:</w:t>
      </w:r>
      <w:r w:rsidR="00674070">
        <w:br/>
      </w:r>
      <w:r w:rsidR="007B1C92">
        <w:rPr>
          <w:noProof/>
        </w:rPr>
        <w:drawing>
          <wp:inline distT="0" distB="0" distL="0" distR="0" wp14:anchorId="4DE7F383" wp14:editId="028C0E53">
            <wp:extent cx="3270583" cy="1524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0361" cy="1542535"/>
                    </a:xfrm>
                    <a:prstGeom prst="rect">
                      <a:avLst/>
                    </a:prstGeom>
                  </pic:spPr>
                </pic:pic>
              </a:graphicData>
            </a:graphic>
          </wp:inline>
        </w:drawing>
      </w:r>
      <w:r w:rsidR="00674070">
        <w:br/>
      </w:r>
      <w:r w:rsidR="009F13DB">
        <w:t xml:space="preserve">There are 3 queues; Read. Write and Sync. All 3 queues use Remote Procedure </w:t>
      </w:r>
      <w:r w:rsidR="00D53989">
        <w:t>Calls (</w:t>
      </w:r>
      <w:r w:rsidR="009F13DB">
        <w:t>RPCs) to send and receive information from the workers.</w:t>
      </w:r>
      <w:r w:rsidR="00C80033">
        <w:t xml:space="preserve"> Fanout exchange is used in Sync queue to send sync messages to all slaves.</w:t>
      </w:r>
      <w:r w:rsidR="009F13DB">
        <w:t xml:space="preserve"> </w:t>
      </w:r>
      <w:r w:rsidR="00674070">
        <w:t xml:space="preserve">I used </w:t>
      </w:r>
      <w:r w:rsidR="002C719B">
        <w:t>t</w:t>
      </w:r>
      <w:r w:rsidR="00674070">
        <w:t xml:space="preserve">he Python library “Pika” to setup all the </w:t>
      </w:r>
      <w:r w:rsidR="002C719B">
        <w:t xml:space="preserve">RabbitMQ </w:t>
      </w:r>
      <w:r w:rsidR="00674070">
        <w:t>message brokering and queue connections.</w:t>
      </w:r>
      <w:r w:rsidR="005B2624">
        <w:t xml:space="preserve"> </w:t>
      </w:r>
      <w:r w:rsidR="00010D08">
        <w:t>W</w:t>
      </w:r>
      <w:r w:rsidR="00F70CB1">
        <w:t xml:space="preserve">e </w:t>
      </w:r>
      <w:r w:rsidR="00010D08">
        <w:t>first load</w:t>
      </w:r>
      <w:r w:rsidR="00F70CB1">
        <w:t xml:space="preserve"> </w:t>
      </w:r>
      <w:r w:rsidR="00010D08">
        <w:t xml:space="preserve">all </w:t>
      </w:r>
      <w:r w:rsidR="00F70CB1">
        <w:t xml:space="preserve">the input parameters </w:t>
      </w:r>
      <w:r w:rsidR="00010D08">
        <w:t xml:space="preserve">of the request </w:t>
      </w:r>
      <w:r w:rsidR="00F70CB1">
        <w:t xml:space="preserve">to “byte” data type using the “Pickle” python library. Read requests are sent to Slave </w:t>
      </w:r>
      <w:r w:rsidR="00010D08">
        <w:t>queue</w:t>
      </w:r>
      <w:r w:rsidR="009F13DB">
        <w:t xml:space="preserve">. </w:t>
      </w:r>
      <w:r w:rsidR="00F70CB1">
        <w:t xml:space="preserve">Write requests are sent to Master </w:t>
      </w:r>
      <w:r w:rsidR="00010D08">
        <w:t>queue</w:t>
      </w:r>
      <w:r w:rsidR="00F70CB1">
        <w:t>.</w:t>
      </w:r>
      <w:r w:rsidR="009F13DB">
        <w:t xml:space="preserve"> When </w:t>
      </w:r>
      <w:r w:rsidR="004B4F10">
        <w:t xml:space="preserve">a write </w:t>
      </w:r>
      <w:r w:rsidR="001459A6">
        <w:t>message</w:t>
      </w:r>
      <w:r w:rsidR="004B4F10">
        <w:t xml:space="preserve"> </w:t>
      </w:r>
      <w:r w:rsidR="001459A6">
        <w:t xml:space="preserve">response </w:t>
      </w:r>
      <w:r w:rsidR="004B4F10">
        <w:t>is re</w:t>
      </w:r>
      <w:r w:rsidR="001459A6">
        <w:t>turned</w:t>
      </w:r>
      <w:r w:rsidR="004B4F10">
        <w:t xml:space="preserve"> from the master </w:t>
      </w:r>
      <w:r w:rsidR="001459A6">
        <w:t>worker</w:t>
      </w:r>
      <w:r w:rsidR="004B4F10">
        <w:t>, the same</w:t>
      </w:r>
      <w:r w:rsidR="001459A6">
        <w:t xml:space="preserve"> message is also sent to the Sync queue, so that there is data consistency between the slave and master workers.</w:t>
      </w:r>
      <w:r w:rsidR="009F13DB">
        <w:t xml:space="preserve"> </w:t>
      </w:r>
    </w:p>
    <w:p w14:paraId="56D37D19" w14:textId="661A42A2" w:rsidR="007B1C92" w:rsidRDefault="007B1C92" w:rsidP="007B1C92">
      <w:pPr>
        <w:pStyle w:val="ListBullet"/>
      </w:pPr>
      <w:r w:rsidRPr="006701BA">
        <w:rPr>
          <w:rStyle w:val="Heading3Char"/>
        </w:rPr>
        <w:t>Worker</w:t>
      </w:r>
      <w:r w:rsidR="000B5670" w:rsidRPr="006701BA">
        <w:rPr>
          <w:rStyle w:val="Heading3Char"/>
        </w:rPr>
        <w:t xml:space="preserve"> configuration:</w:t>
      </w:r>
      <w:r>
        <w:br/>
      </w:r>
      <w:r w:rsidR="0096546D">
        <w:t xml:space="preserve">Each worker is a docker container containing all the Python dependencies. </w:t>
      </w:r>
      <w:r>
        <w:t xml:space="preserve">There are 2 types of workers: masters and slaves. </w:t>
      </w:r>
      <w:r w:rsidR="004E3EA1">
        <w:t>The m</w:t>
      </w:r>
      <w:r>
        <w:t xml:space="preserve">aster </w:t>
      </w:r>
      <w:r w:rsidR="004E3EA1">
        <w:t xml:space="preserve">worker </w:t>
      </w:r>
      <w:r>
        <w:t>handles write requests</w:t>
      </w:r>
      <w:r w:rsidR="004E3EA1">
        <w:t xml:space="preserve"> only and maintains a connection to only the Write queue. </w:t>
      </w:r>
      <w:r>
        <w:t>There are multiple slaves that are updated using the “eventual consistency” model.</w:t>
      </w:r>
      <w:r w:rsidR="004E3EA1">
        <w:t xml:space="preserve"> The slave worker maintains a connection to both the Read queue and the Sync queue.  The Read queue services read requests, while the Sync queue helps to maintain data consistency between the master and slave workers.</w:t>
      </w:r>
      <w:r w:rsidR="00D65F90">
        <w:t xml:space="preserve"> </w:t>
      </w:r>
      <w:r w:rsidR="00D63FA0">
        <w:t>The worker code in “rpc_server_databse.py” contains code for both master and slave</w:t>
      </w:r>
      <w:r w:rsidR="00D65F90">
        <w:t>. If the</w:t>
      </w:r>
      <w:r w:rsidR="00D63FA0">
        <w:t xml:space="preserve"> file is run with command line argument flag as 0</w:t>
      </w:r>
      <w:r w:rsidR="00D65F90">
        <w:t xml:space="preserve">, worker runs </w:t>
      </w:r>
      <w:r w:rsidR="000603D3">
        <w:t>m</w:t>
      </w:r>
      <w:r w:rsidR="00D65F90">
        <w:t>aster</w:t>
      </w:r>
      <w:r w:rsidR="000603D3">
        <w:t xml:space="preserve"> code</w:t>
      </w:r>
      <w:r w:rsidR="00D65F90">
        <w:t>. If flag is 1, worker runs as slave</w:t>
      </w:r>
      <w:r w:rsidR="000603D3">
        <w:t xml:space="preserve"> code</w:t>
      </w:r>
      <w:r w:rsidR="00D65F90">
        <w:t>.</w:t>
      </w:r>
    </w:p>
    <w:p w14:paraId="605A72B1" w14:textId="30B3CF7B" w:rsidR="000B5670" w:rsidRDefault="00D53989" w:rsidP="006701BA">
      <w:pPr>
        <w:pStyle w:val="ListBullet"/>
      </w:pPr>
      <w:r w:rsidRPr="006701BA">
        <w:rPr>
          <w:rStyle w:val="Heading3Char"/>
        </w:rPr>
        <w:t>Auto scale</w:t>
      </w:r>
      <w:r w:rsidR="000B5670" w:rsidRPr="006701BA">
        <w:rPr>
          <w:rStyle w:val="Heading3Char"/>
        </w:rPr>
        <w:t xml:space="preserve"> of workers:</w:t>
      </w:r>
      <w:r w:rsidR="006701BA">
        <w:br/>
      </w:r>
      <w:r w:rsidR="00C14D04">
        <w:t>The number of slave workers</w:t>
      </w:r>
      <w:r w:rsidR="00EA3432">
        <w:t xml:space="preserve"> servicing Read requests is directly proportional to the </w:t>
      </w:r>
      <w:r w:rsidR="00536B76">
        <w:t xml:space="preserve">number of Read requests. Every additional 20 requests every 2 minutes require an additional slave worker. </w:t>
      </w:r>
      <w:r>
        <w:t>Similarly,</w:t>
      </w:r>
      <w:r w:rsidR="00536B76">
        <w:t xml:space="preserve"> the number of workers needed can reduce if the rate of requests reduces.</w:t>
      </w:r>
      <w:r w:rsidR="002D1737">
        <w:t xml:space="preserve"> </w:t>
      </w:r>
      <w:r w:rsidR="00B315C2">
        <w:t xml:space="preserve">Addition/Deletion of slave workers </w:t>
      </w:r>
      <w:r w:rsidR="00EB2AB5">
        <w:t xml:space="preserve">requires </w:t>
      </w:r>
      <w:r w:rsidR="00B315C2">
        <w:lastRenderedPageBreak/>
        <w:t xml:space="preserve">addition/deletion of children in the “/slave” znode and starting/stopping </w:t>
      </w:r>
      <w:r w:rsidR="00EB2AB5">
        <w:t xml:space="preserve">slave </w:t>
      </w:r>
      <w:r w:rsidR="00B315C2">
        <w:t>docker containers.</w:t>
      </w:r>
    </w:p>
    <w:p w14:paraId="074ECC29" w14:textId="0412B717" w:rsidR="000148B2" w:rsidRDefault="001D414F" w:rsidP="000148B2">
      <w:pPr>
        <w:pStyle w:val="ListBullet"/>
      </w:pPr>
      <w:r>
        <w:rPr>
          <w:rStyle w:val="Heading3Char"/>
        </w:rPr>
        <w:t>Kazoo Zookeeper Znode Structure:</w:t>
      </w:r>
      <w:r w:rsidR="000148B2">
        <w:br/>
      </w:r>
      <w:r w:rsidR="006B6A9E">
        <w:rPr>
          <w:noProof/>
        </w:rPr>
        <w:drawing>
          <wp:inline distT="0" distB="0" distL="0" distR="0" wp14:anchorId="7BECAA64" wp14:editId="4DB84570">
            <wp:extent cx="3048000" cy="169268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9709" cy="2498887"/>
                    </a:xfrm>
                    <a:prstGeom prst="rect">
                      <a:avLst/>
                    </a:prstGeom>
                  </pic:spPr>
                </pic:pic>
              </a:graphicData>
            </a:graphic>
          </wp:inline>
        </w:drawing>
      </w:r>
      <w:r w:rsidR="006B6A9E">
        <w:br/>
      </w:r>
      <w:r w:rsidR="00036799">
        <w:t xml:space="preserve">The Python library “Kazoo” is used to handle the zookeeper nodes running on the orchestrator instance. </w:t>
      </w:r>
      <w:r w:rsidR="0096546D">
        <w:t>There is 1 znode “/master” to store data on the master worker. This contains information about the master worker PID, worker container ID and worker container name. There is also a “/slave” znode that is a parent node to all the running Slave workers. Each child of the “/slave” node contains information about that particular slave’s PID, container ID and name.</w:t>
      </w:r>
      <w:r w:rsidR="003F7812">
        <w:t xml:space="preserve"> The children of “/slave” znode are dynamically added</w:t>
      </w:r>
      <w:r w:rsidR="00EB2AB5">
        <w:t>/</w:t>
      </w:r>
      <w:r w:rsidR="003F7812">
        <w:t>deleted when slave workers are started</w:t>
      </w:r>
      <w:r w:rsidR="00EB2AB5">
        <w:t>/</w:t>
      </w:r>
      <w:r w:rsidR="003F7812">
        <w:t>stoppe</w:t>
      </w:r>
      <w:r w:rsidR="00D82FF8">
        <w:t>d.</w:t>
      </w:r>
    </w:p>
    <w:p w14:paraId="137ABE04" w14:textId="16029553" w:rsidR="000A3310" w:rsidRDefault="00C076AA" w:rsidP="00694433">
      <w:pPr>
        <w:pStyle w:val="ListBullet"/>
      </w:pPr>
      <w:r>
        <w:rPr>
          <w:rStyle w:val="Heading3Char"/>
        </w:rPr>
        <w:t>Master Leader Election</w:t>
      </w:r>
      <w:r w:rsidR="000148B2" w:rsidRPr="006701BA">
        <w:rPr>
          <w:rStyle w:val="Heading3Char"/>
        </w:rPr>
        <w:t>:</w:t>
      </w:r>
      <w:r w:rsidR="000148B2">
        <w:br/>
      </w:r>
      <w:r w:rsidR="00D82FF8">
        <w:t xml:space="preserve">A Zookeeper Data Watch is placed on the “/master” znode. Whenever the “/crash/master” </w:t>
      </w:r>
      <w:r w:rsidR="000A3310">
        <w:t>API</w:t>
      </w:r>
      <w:r w:rsidR="00D82FF8">
        <w:t xml:space="preserve"> purposely stops a master worker</w:t>
      </w:r>
      <w:r w:rsidR="000A3310">
        <w:t xml:space="preserve">, the master data watch is triggered. This triggers a function that </w:t>
      </w:r>
      <w:r w:rsidR="00694433">
        <w:t xml:space="preserve">reads all the slave data from the children of “/slave”. It finds the slave with the lowest PID and converts that to master by restarting the Python process with 0 flag. “/master” data is updated with the new master’s info. Another new Slave container is spawned to take up the newly converted master’s place. </w:t>
      </w:r>
    </w:p>
    <w:p w14:paraId="73E745F4" w14:textId="56FFC4D7" w:rsidR="005330F6" w:rsidRDefault="00772389" w:rsidP="005330F6">
      <w:pPr>
        <w:pStyle w:val="ListBullet"/>
      </w:pPr>
      <w:r>
        <w:rPr>
          <w:rStyle w:val="Heading3Char"/>
        </w:rPr>
        <w:t>Slave Leader Election</w:t>
      </w:r>
      <w:r w:rsidR="000148B2" w:rsidRPr="006701BA">
        <w:rPr>
          <w:rStyle w:val="Heading3Char"/>
        </w:rPr>
        <w:t>:</w:t>
      </w:r>
      <w:r w:rsidR="000148B2">
        <w:br/>
      </w:r>
      <w:r w:rsidR="00636F0F">
        <w:t xml:space="preserve">A Zookeeper Children Watch is placed on the “/slave” znode. Whenever the “/crash/slave” API </w:t>
      </w:r>
      <w:r w:rsidR="00B81656">
        <w:t>is called, all the children of the slave znode are scanned to check for the highest PID.</w:t>
      </w:r>
      <w:r w:rsidR="00636F0F">
        <w:t xml:space="preserve"> </w:t>
      </w:r>
      <w:r w:rsidR="00B81656">
        <w:t>Then, the highest PID slave container is stopped and the corresponding slave child znode is deleted. A new slave worker and znode is brought up to replace the crashed slave.</w:t>
      </w:r>
      <w:r w:rsidR="00EF7A8D">
        <w:br/>
      </w:r>
    </w:p>
    <w:p w14:paraId="1E926CA3" w14:textId="7623BBD6" w:rsidR="003459B4" w:rsidRDefault="001212E8" w:rsidP="003459B4">
      <w:pPr>
        <w:pStyle w:val="Heading2"/>
      </w:pPr>
      <w:r>
        <w:t>Testing</w:t>
      </w:r>
      <w:r w:rsidR="00430028">
        <w:t xml:space="preserve"> Issues</w:t>
      </w:r>
    </w:p>
    <w:p w14:paraId="7D465C3B" w14:textId="37F7BC4C" w:rsidR="003459B4" w:rsidRDefault="00430028" w:rsidP="003459B4">
      <w:pPr>
        <w:pStyle w:val="ListBullet"/>
      </w:pPr>
      <w:r>
        <w:t xml:space="preserve">Since Kazoo Zookeeper uses asynchronous calls, some of the lengthy function calls used to finish </w:t>
      </w:r>
      <w:r w:rsidR="00F20DD9">
        <w:t xml:space="preserve">in unpredictable timings. </w:t>
      </w:r>
      <w:r w:rsidR="00BC3525">
        <w:t xml:space="preserve">This caused issues with the next code </w:t>
      </w:r>
      <w:r w:rsidR="00BC3525">
        <w:lastRenderedPageBreak/>
        <w:t xml:space="preserve">instructions running even though the function calls didn’t </w:t>
      </w:r>
      <w:r w:rsidR="00D53989">
        <w:t>end. We</w:t>
      </w:r>
      <w:r w:rsidR="00F20DD9">
        <w:t xml:space="preserve"> fixed this by adding sleep timers in the Python code, so that the code did not go to the next step until we </w:t>
      </w:r>
      <w:r w:rsidR="00BC3525">
        <w:t>were</w:t>
      </w:r>
      <w:r w:rsidR="00F20DD9">
        <w:t xml:space="preserve"> sure that the asynchronous call finishe</w:t>
      </w:r>
      <w:r w:rsidR="00BC3525">
        <w:t>d</w:t>
      </w:r>
      <w:r w:rsidR="00F20DD9">
        <w:t>.</w:t>
      </w:r>
    </w:p>
    <w:p w14:paraId="7E90E8B1" w14:textId="41C5C199" w:rsidR="00E210DF" w:rsidRDefault="002A3E21" w:rsidP="00E210DF">
      <w:pPr>
        <w:pStyle w:val="ListBullet"/>
      </w:pPr>
      <w:r>
        <w:t xml:space="preserve">Initially the Automated testing gave us a score of 0, citing a “Load Balancer not working”. </w:t>
      </w:r>
      <w:r w:rsidR="00D042E7">
        <w:t>However,</w:t>
      </w:r>
      <w:r>
        <w:t xml:space="preserve"> the load balancer worked upon sending POSTMAN requests. </w:t>
      </w:r>
      <w:r w:rsidR="00D042E7">
        <w:t xml:space="preserve">The issue was fixed by deleting the old Load Balancers, Target Groups and Rules, and then creating a fresh new set of </w:t>
      </w:r>
      <w:r w:rsidR="00D042E7">
        <w:t>Load Balancers, Target Groups and Rules</w:t>
      </w:r>
      <w:r w:rsidR="00D042E7">
        <w:t>.</w:t>
      </w:r>
      <w:r w:rsidR="006C3D49">
        <w:t xml:space="preserve"> Upon doing this, we immediately received a </w:t>
      </w:r>
      <w:r w:rsidR="006C3D49" w:rsidRPr="00E6441B">
        <w:rPr>
          <w:b/>
          <w:bCs/>
        </w:rPr>
        <w:t>10 score</w:t>
      </w:r>
      <w:r w:rsidR="006C3D49">
        <w:t xml:space="preserve"> on the automated testing.</w:t>
      </w:r>
      <w:r w:rsidR="00036A1F" w:rsidRPr="00036A1F">
        <w:rPr>
          <w:noProof/>
        </w:rPr>
        <w:t xml:space="preserve"> </w:t>
      </w:r>
      <w:r w:rsidR="00036A1F">
        <w:rPr>
          <w:noProof/>
        </w:rPr>
        <w:drawing>
          <wp:inline distT="0" distB="0" distL="0" distR="0" wp14:anchorId="0B6915E3" wp14:editId="56566C68">
            <wp:extent cx="3327400" cy="1347152"/>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5763" cy="1423414"/>
                    </a:xfrm>
                    <a:prstGeom prst="rect">
                      <a:avLst/>
                    </a:prstGeom>
                  </pic:spPr>
                </pic:pic>
              </a:graphicData>
            </a:graphic>
          </wp:inline>
        </w:drawing>
      </w:r>
      <w:r w:rsidR="00E210DF">
        <w:br/>
      </w:r>
    </w:p>
    <w:p w14:paraId="71C61B87" w14:textId="77777777" w:rsidR="003D5433" w:rsidRDefault="008F65B1" w:rsidP="00EA3432">
      <w:pPr>
        <w:pStyle w:val="Heading2"/>
      </w:pPr>
      <w:r>
        <w:t>Challenges</w:t>
      </w:r>
    </w:p>
    <w:p w14:paraId="1DEC83BA" w14:textId="1B8A46F1" w:rsidR="007A0157" w:rsidRDefault="007A0157" w:rsidP="007A0157">
      <w:pPr>
        <w:pStyle w:val="ListBullet"/>
      </w:pPr>
      <w:r>
        <w:t>Poor documentation for the Python Kazoo library used for Zookeeper setup.</w:t>
      </w:r>
    </w:p>
    <w:p w14:paraId="22D05EF3" w14:textId="5AA0D582" w:rsidR="007A0157" w:rsidRDefault="007A0157" w:rsidP="007A0157">
      <w:pPr>
        <w:pStyle w:val="ListBullet"/>
      </w:pPr>
      <w:r>
        <w:t>Majority of Apache Zookeeper tutorials used JAVA, while we used Python.</w:t>
      </w:r>
      <w:r w:rsidR="00E210DF">
        <w:br/>
      </w:r>
    </w:p>
    <w:p w14:paraId="6575FC28" w14:textId="32D1090E" w:rsidR="00E03DB4" w:rsidRDefault="00E03DB4" w:rsidP="00036A1F">
      <w:pPr>
        <w:pStyle w:val="Heading2"/>
      </w:pPr>
      <w:r>
        <w:t>Contributions</w:t>
      </w:r>
    </w:p>
    <w:tbl>
      <w:tblPr>
        <w:tblStyle w:val="TableGrid"/>
        <w:tblpPr w:leftFromText="180" w:rightFromText="180" w:vertAnchor="text" w:horzAnchor="margin" w:tblpY="10"/>
        <w:tblW w:w="9445" w:type="dxa"/>
        <w:tblLook w:val="04A0" w:firstRow="1" w:lastRow="0" w:firstColumn="1" w:lastColumn="0" w:noHBand="0" w:noVBand="1"/>
      </w:tblPr>
      <w:tblGrid>
        <w:gridCol w:w="2065"/>
        <w:gridCol w:w="1620"/>
        <w:gridCol w:w="5760"/>
      </w:tblGrid>
      <w:tr w:rsidR="002463B2" w14:paraId="1613A8ED" w14:textId="77777777" w:rsidTr="002B05D5">
        <w:tc>
          <w:tcPr>
            <w:tcW w:w="2065" w:type="dxa"/>
          </w:tcPr>
          <w:p w14:paraId="28669ECB" w14:textId="77777777" w:rsidR="002463B2" w:rsidRPr="00391B79" w:rsidRDefault="002463B2" w:rsidP="00F02D7B">
            <w:pPr>
              <w:pStyle w:val="ContactInfo"/>
              <w:rPr>
                <w:b/>
                <w:bCs/>
              </w:rPr>
            </w:pPr>
            <w:r w:rsidRPr="00391B79">
              <w:rPr>
                <w:b/>
                <w:bCs/>
              </w:rPr>
              <w:t>Name</w:t>
            </w:r>
          </w:p>
        </w:tc>
        <w:tc>
          <w:tcPr>
            <w:tcW w:w="1620" w:type="dxa"/>
          </w:tcPr>
          <w:p w14:paraId="03E69FC0" w14:textId="77777777" w:rsidR="002463B2" w:rsidRPr="00391B79" w:rsidRDefault="002463B2" w:rsidP="00F02D7B">
            <w:pPr>
              <w:pStyle w:val="ContactInfo"/>
              <w:rPr>
                <w:b/>
                <w:bCs/>
              </w:rPr>
            </w:pPr>
            <w:r w:rsidRPr="00391B79">
              <w:rPr>
                <w:b/>
                <w:bCs/>
              </w:rPr>
              <w:t>USN</w:t>
            </w:r>
          </w:p>
        </w:tc>
        <w:tc>
          <w:tcPr>
            <w:tcW w:w="5760" w:type="dxa"/>
          </w:tcPr>
          <w:p w14:paraId="418B3F99" w14:textId="3629EFA9" w:rsidR="002463B2" w:rsidRPr="00391B79" w:rsidRDefault="002463B2" w:rsidP="00F02D7B">
            <w:pPr>
              <w:pStyle w:val="ContactInfo"/>
              <w:rPr>
                <w:b/>
                <w:bCs/>
              </w:rPr>
            </w:pPr>
            <w:r>
              <w:rPr>
                <w:b/>
                <w:bCs/>
              </w:rPr>
              <w:t>Contribution</w:t>
            </w:r>
          </w:p>
        </w:tc>
      </w:tr>
      <w:tr w:rsidR="002463B2" w14:paraId="5822D0DC" w14:textId="77777777" w:rsidTr="002B05D5">
        <w:tc>
          <w:tcPr>
            <w:tcW w:w="2065" w:type="dxa"/>
          </w:tcPr>
          <w:p w14:paraId="552AD1DB" w14:textId="77777777" w:rsidR="002463B2" w:rsidRDefault="002463B2" w:rsidP="00F02D7B">
            <w:pPr>
              <w:pStyle w:val="ContactInfo"/>
            </w:pPr>
            <w:r w:rsidRPr="005D6AC5">
              <w:t>Madhav Mahesh Kashyap</w:t>
            </w:r>
          </w:p>
        </w:tc>
        <w:tc>
          <w:tcPr>
            <w:tcW w:w="1620" w:type="dxa"/>
          </w:tcPr>
          <w:p w14:paraId="66C1ABA7" w14:textId="77777777" w:rsidR="002463B2" w:rsidRDefault="002463B2" w:rsidP="00F02D7B">
            <w:pPr>
              <w:pStyle w:val="ContactInfo"/>
            </w:pPr>
            <w:r w:rsidRPr="005D6AC5">
              <w:t>PES1201700227</w:t>
            </w:r>
          </w:p>
        </w:tc>
        <w:tc>
          <w:tcPr>
            <w:tcW w:w="5760" w:type="dxa"/>
          </w:tcPr>
          <w:p w14:paraId="2EE3117E" w14:textId="609F1D92" w:rsidR="002463B2" w:rsidRDefault="009A0E30" w:rsidP="00F02D7B">
            <w:pPr>
              <w:pStyle w:val="ContactInfo"/>
            </w:pPr>
            <w:r>
              <w:t xml:space="preserve">Orchestrator, </w:t>
            </w:r>
            <w:r w:rsidR="002463B2">
              <w:t>RabbitMQ queue, Zookeeper setup, Worker code, AWS Instance and Load balancers</w:t>
            </w:r>
          </w:p>
        </w:tc>
      </w:tr>
      <w:tr w:rsidR="002463B2" w14:paraId="6995C102" w14:textId="77777777" w:rsidTr="002B05D5">
        <w:tc>
          <w:tcPr>
            <w:tcW w:w="2065" w:type="dxa"/>
          </w:tcPr>
          <w:p w14:paraId="5FEAF9CD" w14:textId="77777777" w:rsidR="002463B2" w:rsidRDefault="002463B2" w:rsidP="00F02D7B">
            <w:pPr>
              <w:pStyle w:val="ContactInfo"/>
            </w:pPr>
            <w:r w:rsidRPr="005D6AC5">
              <w:t>Sangam Kedilaya</w:t>
            </w:r>
          </w:p>
        </w:tc>
        <w:tc>
          <w:tcPr>
            <w:tcW w:w="1620" w:type="dxa"/>
          </w:tcPr>
          <w:p w14:paraId="547E1E63" w14:textId="77777777" w:rsidR="002463B2" w:rsidRDefault="002463B2" w:rsidP="00F02D7B">
            <w:pPr>
              <w:pStyle w:val="ContactInfo"/>
            </w:pPr>
            <w:r w:rsidRPr="005D6AC5">
              <w:t>PES1201701139</w:t>
            </w:r>
          </w:p>
        </w:tc>
        <w:tc>
          <w:tcPr>
            <w:tcW w:w="5760" w:type="dxa"/>
          </w:tcPr>
          <w:p w14:paraId="0560B1E8" w14:textId="41276506" w:rsidR="002463B2" w:rsidRDefault="002463B2" w:rsidP="00F02D7B">
            <w:pPr>
              <w:pStyle w:val="ContactInfo"/>
            </w:pPr>
            <w:r>
              <w:t xml:space="preserve">Worker </w:t>
            </w:r>
            <w:r w:rsidR="007D440D">
              <w:t>code, AWS</w:t>
            </w:r>
            <w:r>
              <w:t xml:space="preserve"> Instance and Load balancers</w:t>
            </w:r>
          </w:p>
        </w:tc>
      </w:tr>
      <w:tr w:rsidR="002463B2" w14:paraId="73648348" w14:textId="77777777" w:rsidTr="002B05D5">
        <w:tc>
          <w:tcPr>
            <w:tcW w:w="2065" w:type="dxa"/>
          </w:tcPr>
          <w:p w14:paraId="5BAC94A9" w14:textId="77777777" w:rsidR="002463B2" w:rsidRDefault="002463B2" w:rsidP="00F02D7B">
            <w:pPr>
              <w:pStyle w:val="ContactInfo"/>
            </w:pPr>
            <w:r w:rsidRPr="005D6AC5">
              <w:t>K Sachin Nayak</w:t>
            </w:r>
          </w:p>
        </w:tc>
        <w:tc>
          <w:tcPr>
            <w:tcW w:w="1620" w:type="dxa"/>
          </w:tcPr>
          <w:p w14:paraId="06CFF941" w14:textId="77777777" w:rsidR="002463B2" w:rsidRDefault="002463B2" w:rsidP="00F02D7B">
            <w:pPr>
              <w:pStyle w:val="ContactInfo"/>
            </w:pPr>
            <w:r w:rsidRPr="005D6AC5">
              <w:t>PES1201701123</w:t>
            </w:r>
          </w:p>
        </w:tc>
        <w:tc>
          <w:tcPr>
            <w:tcW w:w="5760" w:type="dxa"/>
          </w:tcPr>
          <w:p w14:paraId="7399EEA1" w14:textId="630B6DA7" w:rsidR="002463B2" w:rsidRDefault="002463B2" w:rsidP="00F02D7B">
            <w:pPr>
              <w:pStyle w:val="ContactInfo"/>
            </w:pPr>
            <w:r>
              <w:t xml:space="preserve">Worker </w:t>
            </w:r>
            <w:r w:rsidR="007D440D">
              <w:t>code, AWS</w:t>
            </w:r>
            <w:r>
              <w:t xml:space="preserve"> Instance and Load balancers</w:t>
            </w:r>
          </w:p>
        </w:tc>
      </w:tr>
      <w:tr w:rsidR="002463B2" w14:paraId="1F907C32" w14:textId="77777777" w:rsidTr="002B05D5">
        <w:tc>
          <w:tcPr>
            <w:tcW w:w="2065" w:type="dxa"/>
          </w:tcPr>
          <w:p w14:paraId="04E1693E" w14:textId="77777777" w:rsidR="002463B2" w:rsidRDefault="002463B2" w:rsidP="00F02D7B">
            <w:pPr>
              <w:pStyle w:val="ContactInfo"/>
            </w:pPr>
            <w:r w:rsidRPr="005D6AC5">
              <w:t>Anirudh Avadhani</w:t>
            </w:r>
          </w:p>
        </w:tc>
        <w:tc>
          <w:tcPr>
            <w:tcW w:w="1620" w:type="dxa"/>
          </w:tcPr>
          <w:p w14:paraId="568F307C" w14:textId="77777777" w:rsidR="002463B2" w:rsidRDefault="002463B2" w:rsidP="00F02D7B">
            <w:pPr>
              <w:pStyle w:val="ContactInfo"/>
            </w:pPr>
            <w:r w:rsidRPr="005D6AC5">
              <w:t>PES1201701526</w:t>
            </w:r>
          </w:p>
        </w:tc>
        <w:tc>
          <w:tcPr>
            <w:tcW w:w="5760" w:type="dxa"/>
          </w:tcPr>
          <w:p w14:paraId="4E43F165" w14:textId="0283A4B2" w:rsidR="002463B2" w:rsidRDefault="002463B2" w:rsidP="00F02D7B">
            <w:pPr>
              <w:pStyle w:val="ContactInfo"/>
            </w:pPr>
            <w:r>
              <w:t xml:space="preserve">Worker </w:t>
            </w:r>
            <w:r w:rsidR="007D440D">
              <w:t>code, AWS</w:t>
            </w:r>
            <w:r>
              <w:t xml:space="preserve"> Instance and Load balancers</w:t>
            </w:r>
          </w:p>
        </w:tc>
      </w:tr>
    </w:tbl>
    <w:p w14:paraId="654273B0" w14:textId="77777777" w:rsidR="006B2752" w:rsidRPr="00E03DB4" w:rsidRDefault="006B2752" w:rsidP="00E03DB4"/>
    <w:p w14:paraId="69F3F104" w14:textId="4545804D" w:rsidR="003D5433" w:rsidRDefault="006E1599" w:rsidP="003D5433">
      <w:pPr>
        <w:pStyle w:val="Heading2"/>
      </w:pPr>
      <w:r>
        <w:t>Checklist</w:t>
      </w:r>
    </w:p>
    <w:tbl>
      <w:tblPr>
        <w:tblStyle w:val="TableGrid"/>
        <w:tblW w:w="9450" w:type="dxa"/>
        <w:tblLook w:val="04A0" w:firstRow="1" w:lastRow="0" w:firstColumn="1" w:lastColumn="0" w:noHBand="0" w:noVBand="1"/>
      </w:tblPr>
      <w:tblGrid>
        <w:gridCol w:w="660"/>
        <w:gridCol w:w="4193"/>
        <w:gridCol w:w="4597"/>
      </w:tblGrid>
      <w:tr w:rsidR="003D5433" w14:paraId="11585AC4" w14:textId="77777777" w:rsidTr="005330F6">
        <w:trPr>
          <w:trHeight w:val="167"/>
        </w:trPr>
        <w:tc>
          <w:tcPr>
            <w:tcW w:w="660" w:type="dxa"/>
          </w:tcPr>
          <w:p w14:paraId="4E72084F" w14:textId="77777777" w:rsidR="003D5433" w:rsidRDefault="003D5433" w:rsidP="00036A1F">
            <w:pPr>
              <w:jc w:val="center"/>
            </w:pPr>
            <w:r>
              <w:t>SNo</w:t>
            </w:r>
          </w:p>
        </w:tc>
        <w:tc>
          <w:tcPr>
            <w:tcW w:w="4193" w:type="dxa"/>
          </w:tcPr>
          <w:p w14:paraId="07B5A115" w14:textId="77777777" w:rsidR="003D5433" w:rsidRDefault="003D5433" w:rsidP="00615801">
            <w:r>
              <w:t>Item</w:t>
            </w:r>
          </w:p>
        </w:tc>
        <w:tc>
          <w:tcPr>
            <w:tcW w:w="4597" w:type="dxa"/>
          </w:tcPr>
          <w:p w14:paraId="5DF1690F" w14:textId="77777777" w:rsidR="003D5433" w:rsidRDefault="003D5433" w:rsidP="00615801">
            <w:r>
              <w:t>Status</w:t>
            </w:r>
          </w:p>
        </w:tc>
      </w:tr>
      <w:tr w:rsidR="003D5433" w14:paraId="7F6E9F54" w14:textId="77777777" w:rsidTr="005330F6">
        <w:trPr>
          <w:trHeight w:val="167"/>
        </w:trPr>
        <w:tc>
          <w:tcPr>
            <w:tcW w:w="660" w:type="dxa"/>
          </w:tcPr>
          <w:p w14:paraId="059EBD6A" w14:textId="0C396E7A" w:rsidR="003D5433" w:rsidRDefault="00036A1F" w:rsidP="00036A1F">
            <w:pPr>
              <w:jc w:val="center"/>
            </w:pPr>
            <w:r>
              <w:t>1</w:t>
            </w:r>
          </w:p>
        </w:tc>
        <w:tc>
          <w:tcPr>
            <w:tcW w:w="4193" w:type="dxa"/>
          </w:tcPr>
          <w:p w14:paraId="35D5456E" w14:textId="77777777" w:rsidR="003D5433" w:rsidRDefault="003D5433" w:rsidP="00615801">
            <w:r>
              <w:t xml:space="preserve">Source code documented </w:t>
            </w:r>
          </w:p>
        </w:tc>
        <w:tc>
          <w:tcPr>
            <w:tcW w:w="4597" w:type="dxa"/>
          </w:tcPr>
          <w:p w14:paraId="51D55019" w14:textId="57BB544C" w:rsidR="003D5433" w:rsidRDefault="003D09C5" w:rsidP="00615801">
            <w:r>
              <w:t>Done</w:t>
            </w:r>
          </w:p>
        </w:tc>
      </w:tr>
      <w:tr w:rsidR="003D5433" w14:paraId="6F444FEB" w14:textId="77777777" w:rsidTr="005330F6">
        <w:trPr>
          <w:trHeight w:val="513"/>
        </w:trPr>
        <w:tc>
          <w:tcPr>
            <w:tcW w:w="660" w:type="dxa"/>
          </w:tcPr>
          <w:p w14:paraId="51E347F6" w14:textId="124FE5A9" w:rsidR="003D5433" w:rsidRDefault="00036A1F" w:rsidP="00036A1F">
            <w:pPr>
              <w:jc w:val="center"/>
            </w:pPr>
            <w:r>
              <w:t>2</w:t>
            </w:r>
          </w:p>
        </w:tc>
        <w:tc>
          <w:tcPr>
            <w:tcW w:w="4193" w:type="dxa"/>
          </w:tcPr>
          <w:p w14:paraId="174C7852" w14:textId="34BF3AFA" w:rsidR="003D5433" w:rsidRDefault="003D5433" w:rsidP="00615801">
            <w:r>
              <w:t xml:space="preserve">Source code uploaded to </w:t>
            </w:r>
            <w:r w:rsidR="00B463A9">
              <w:t xml:space="preserve">private </w:t>
            </w:r>
            <w:r w:rsidR="00D53989">
              <w:t>GitHub</w:t>
            </w:r>
            <w:r w:rsidR="00B463A9">
              <w:t xml:space="preserve"> repository</w:t>
            </w:r>
            <w:r w:rsidR="002C719B">
              <w:t xml:space="preserve">. (Also gave </w:t>
            </w:r>
            <w:r w:rsidR="00D53989">
              <w:t>access to</w:t>
            </w:r>
            <w:r w:rsidR="002C719B">
              <w:t xml:space="preserve"> the evaluators)</w:t>
            </w:r>
          </w:p>
        </w:tc>
        <w:tc>
          <w:tcPr>
            <w:tcW w:w="4597" w:type="dxa"/>
          </w:tcPr>
          <w:p w14:paraId="6BB08DFF" w14:textId="417E6A5B" w:rsidR="003D5433" w:rsidRDefault="003D09C5" w:rsidP="00615801">
            <w:r>
              <w:t>Done</w:t>
            </w:r>
            <w:r w:rsidR="002C719B">
              <w:t xml:space="preserve"> (</w:t>
            </w:r>
            <w:hyperlink r:id="rId20" w:history="1">
              <w:r w:rsidR="002C719B">
                <w:rPr>
                  <w:rStyle w:val="Hyperlink"/>
                </w:rPr>
                <w:t>https://github.com/madhavmk/Cloud-Computing-Course</w:t>
              </w:r>
            </w:hyperlink>
            <w:r w:rsidR="002C719B">
              <w:t>)</w:t>
            </w:r>
          </w:p>
        </w:tc>
      </w:tr>
      <w:tr w:rsidR="003D5433" w14:paraId="294C5DA0" w14:textId="77777777" w:rsidTr="005330F6">
        <w:trPr>
          <w:trHeight w:val="501"/>
        </w:trPr>
        <w:tc>
          <w:tcPr>
            <w:tcW w:w="660" w:type="dxa"/>
          </w:tcPr>
          <w:p w14:paraId="4CBD347A" w14:textId="1FD1E2AB" w:rsidR="003D5433" w:rsidRDefault="00B463A9" w:rsidP="00036A1F">
            <w:pPr>
              <w:jc w:val="center"/>
            </w:pPr>
            <w:r>
              <w:t>3</w:t>
            </w:r>
          </w:p>
        </w:tc>
        <w:tc>
          <w:tcPr>
            <w:tcW w:w="4193" w:type="dxa"/>
          </w:tcPr>
          <w:p w14:paraId="1192FCDF" w14:textId="77777777" w:rsidR="003D5433" w:rsidRDefault="003D5433" w:rsidP="00615801">
            <w:r>
              <w:t>Instructions for building and running the code. Your code must be usable out of the box.</w:t>
            </w:r>
          </w:p>
        </w:tc>
        <w:tc>
          <w:tcPr>
            <w:tcW w:w="4597" w:type="dxa"/>
          </w:tcPr>
          <w:p w14:paraId="59FF631D" w14:textId="77777777" w:rsidR="003D5433" w:rsidRDefault="003D09C5" w:rsidP="00615801">
            <w:r>
              <w:t>Done</w:t>
            </w:r>
          </w:p>
          <w:p w14:paraId="4EFBB49A" w14:textId="6B00CCAA" w:rsidR="002C719B" w:rsidRDefault="002C719B" w:rsidP="00615801">
            <w:r>
              <w:t>(Present in the README file of the repository)</w:t>
            </w:r>
          </w:p>
        </w:tc>
      </w:tr>
    </w:tbl>
    <w:p w14:paraId="6214FD31" w14:textId="40699359" w:rsidR="00615801" w:rsidRDefault="00615801" w:rsidP="005330F6"/>
    <w:sectPr w:rsidR="00615801" w:rsidSect="00AE4EDB">
      <w:footerReference w:type="default" r:id="rId21"/>
      <w:pgSz w:w="12240" w:h="15840"/>
      <w:pgMar w:top="1728" w:right="1800" w:bottom="108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8585F" w14:textId="77777777" w:rsidR="000068C6" w:rsidRDefault="000068C6" w:rsidP="00C6554A">
      <w:pPr>
        <w:spacing w:after="0" w:line="240" w:lineRule="auto"/>
      </w:pPr>
      <w:r>
        <w:separator/>
      </w:r>
    </w:p>
  </w:endnote>
  <w:endnote w:type="continuationSeparator" w:id="0">
    <w:p w14:paraId="22A00928" w14:textId="77777777" w:rsidR="000068C6" w:rsidRDefault="000068C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77777777"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D35E4">
                            <w:rPr>
                              <w:noProof/>
                              <w:color w:val="FFFFFF" w:themeColor="background1"/>
                            </w:rPr>
                            <w:t>2</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43B64" w14:textId="77777777" w:rsidR="000068C6" w:rsidRDefault="000068C6" w:rsidP="00C6554A">
      <w:pPr>
        <w:spacing w:after="0" w:line="240" w:lineRule="auto"/>
      </w:pPr>
      <w:r>
        <w:separator/>
      </w:r>
    </w:p>
  </w:footnote>
  <w:footnote w:type="continuationSeparator" w:id="0">
    <w:p w14:paraId="652D7786" w14:textId="77777777" w:rsidR="000068C6" w:rsidRDefault="000068C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1996E8B"/>
    <w:multiLevelType w:val="hybridMultilevel"/>
    <w:tmpl w:val="28ACBB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86D02"/>
    <w:multiLevelType w:val="hybridMultilevel"/>
    <w:tmpl w:val="89FCF7A6"/>
    <w:lvl w:ilvl="0" w:tplc="E60624E6">
      <w:numFmt w:val="bullet"/>
      <w:lvlText w:val="•"/>
      <w:lvlJc w:val="left"/>
      <w:pPr>
        <w:ind w:left="1080" w:hanging="360"/>
      </w:pPr>
      <w:rPr>
        <w:rFonts w:ascii="Constantia" w:eastAsiaTheme="minorEastAsia" w:hAnsi="Constant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25D2B13"/>
    <w:multiLevelType w:val="hybridMultilevel"/>
    <w:tmpl w:val="502E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092E75"/>
    <w:multiLevelType w:val="hybridMultilevel"/>
    <w:tmpl w:val="1B887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E35EEA"/>
    <w:multiLevelType w:val="hybridMultilevel"/>
    <w:tmpl w:val="E960B88C"/>
    <w:lvl w:ilvl="0" w:tplc="E60624E6">
      <w:numFmt w:val="bullet"/>
      <w:lvlText w:val="•"/>
      <w:lvlJc w:val="left"/>
      <w:pPr>
        <w:ind w:left="720" w:hanging="360"/>
      </w:pPr>
      <w:rPr>
        <w:rFonts w:ascii="Constantia" w:eastAsiaTheme="minorEastAsia"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097125"/>
    <w:multiLevelType w:val="hybridMultilevel"/>
    <w:tmpl w:val="DAC8BA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8"/>
  </w:num>
  <w:num w:numId="19">
    <w:abstractNumId w:val="15"/>
  </w:num>
  <w:num w:numId="20">
    <w:abstractNumId w:val="9"/>
  </w:num>
  <w:num w:numId="21">
    <w:abstractNumId w:val="19"/>
  </w:num>
  <w:num w:numId="22">
    <w:abstractNumId w:val="17"/>
  </w:num>
  <w:num w:numId="23">
    <w:abstractNumId w:val="9"/>
  </w:num>
  <w:num w:numId="24">
    <w:abstractNumId w:val="9"/>
  </w:num>
  <w:num w:numId="25">
    <w:abstractNumId w:val="9"/>
  </w:num>
  <w:num w:numId="26">
    <w:abstractNumId w:val="16"/>
  </w:num>
  <w:num w:numId="27">
    <w:abstractNumId w:val="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068C6"/>
    <w:rsid w:val="00010D08"/>
    <w:rsid w:val="000148B2"/>
    <w:rsid w:val="00036799"/>
    <w:rsid w:val="00036A1F"/>
    <w:rsid w:val="000603D3"/>
    <w:rsid w:val="000701B5"/>
    <w:rsid w:val="000709E0"/>
    <w:rsid w:val="00072CDF"/>
    <w:rsid w:val="000803EB"/>
    <w:rsid w:val="000941DC"/>
    <w:rsid w:val="000A3310"/>
    <w:rsid w:val="000B5670"/>
    <w:rsid w:val="000D35E4"/>
    <w:rsid w:val="000E4759"/>
    <w:rsid w:val="001212E8"/>
    <w:rsid w:val="001459A6"/>
    <w:rsid w:val="001D414F"/>
    <w:rsid w:val="001F48D5"/>
    <w:rsid w:val="0020735E"/>
    <w:rsid w:val="002463B2"/>
    <w:rsid w:val="002554CD"/>
    <w:rsid w:val="00257C62"/>
    <w:rsid w:val="002650EB"/>
    <w:rsid w:val="00293B83"/>
    <w:rsid w:val="002A3E21"/>
    <w:rsid w:val="002B05D5"/>
    <w:rsid w:val="002B4294"/>
    <w:rsid w:val="002C719B"/>
    <w:rsid w:val="002D1737"/>
    <w:rsid w:val="00333D0D"/>
    <w:rsid w:val="003459B4"/>
    <w:rsid w:val="00360EED"/>
    <w:rsid w:val="00391B79"/>
    <w:rsid w:val="003D09C5"/>
    <w:rsid w:val="003D5433"/>
    <w:rsid w:val="003F7812"/>
    <w:rsid w:val="00430028"/>
    <w:rsid w:val="00431781"/>
    <w:rsid w:val="00453FB4"/>
    <w:rsid w:val="004B1A1A"/>
    <w:rsid w:val="004B4F10"/>
    <w:rsid w:val="004C049F"/>
    <w:rsid w:val="004E3EA1"/>
    <w:rsid w:val="004E45A8"/>
    <w:rsid w:val="005000E2"/>
    <w:rsid w:val="00524F12"/>
    <w:rsid w:val="005330F6"/>
    <w:rsid w:val="00536B76"/>
    <w:rsid w:val="00571016"/>
    <w:rsid w:val="00593FCE"/>
    <w:rsid w:val="005A33E3"/>
    <w:rsid w:val="005B03FB"/>
    <w:rsid w:val="005B2624"/>
    <w:rsid w:val="005D3AA6"/>
    <w:rsid w:val="00615801"/>
    <w:rsid w:val="0062794C"/>
    <w:rsid w:val="00636F0F"/>
    <w:rsid w:val="006462C2"/>
    <w:rsid w:val="006701BA"/>
    <w:rsid w:val="00672D77"/>
    <w:rsid w:val="00674070"/>
    <w:rsid w:val="00694433"/>
    <w:rsid w:val="006A3CE7"/>
    <w:rsid w:val="006B2752"/>
    <w:rsid w:val="006B6A9E"/>
    <w:rsid w:val="006C3D49"/>
    <w:rsid w:val="006C3E53"/>
    <w:rsid w:val="006D20F1"/>
    <w:rsid w:val="006E1599"/>
    <w:rsid w:val="006E4833"/>
    <w:rsid w:val="007003D8"/>
    <w:rsid w:val="00772389"/>
    <w:rsid w:val="007A0157"/>
    <w:rsid w:val="007B1C92"/>
    <w:rsid w:val="007D2FCE"/>
    <w:rsid w:val="007D440D"/>
    <w:rsid w:val="007F7A5F"/>
    <w:rsid w:val="00826F28"/>
    <w:rsid w:val="008557A4"/>
    <w:rsid w:val="00876AC7"/>
    <w:rsid w:val="008F65B1"/>
    <w:rsid w:val="00933D13"/>
    <w:rsid w:val="009539D2"/>
    <w:rsid w:val="00960647"/>
    <w:rsid w:val="0096546D"/>
    <w:rsid w:val="00977560"/>
    <w:rsid w:val="009810C3"/>
    <w:rsid w:val="009A0E30"/>
    <w:rsid w:val="009F13DB"/>
    <w:rsid w:val="00A93A23"/>
    <w:rsid w:val="00AB67E7"/>
    <w:rsid w:val="00AD387B"/>
    <w:rsid w:val="00AE4EDB"/>
    <w:rsid w:val="00B315C2"/>
    <w:rsid w:val="00B463A9"/>
    <w:rsid w:val="00B740DA"/>
    <w:rsid w:val="00B81656"/>
    <w:rsid w:val="00BA22A0"/>
    <w:rsid w:val="00BC3525"/>
    <w:rsid w:val="00BC4B54"/>
    <w:rsid w:val="00BD4D8A"/>
    <w:rsid w:val="00BE76FE"/>
    <w:rsid w:val="00C076AA"/>
    <w:rsid w:val="00C1276A"/>
    <w:rsid w:val="00C14D04"/>
    <w:rsid w:val="00C6554A"/>
    <w:rsid w:val="00C80033"/>
    <w:rsid w:val="00CC58E1"/>
    <w:rsid w:val="00CC66CD"/>
    <w:rsid w:val="00D01328"/>
    <w:rsid w:val="00D042E7"/>
    <w:rsid w:val="00D31758"/>
    <w:rsid w:val="00D53989"/>
    <w:rsid w:val="00D5784E"/>
    <w:rsid w:val="00D63FA0"/>
    <w:rsid w:val="00D65F90"/>
    <w:rsid w:val="00D82FF8"/>
    <w:rsid w:val="00DF60F6"/>
    <w:rsid w:val="00E002C0"/>
    <w:rsid w:val="00E03DB4"/>
    <w:rsid w:val="00E154EA"/>
    <w:rsid w:val="00E210DF"/>
    <w:rsid w:val="00E64227"/>
    <w:rsid w:val="00E6441B"/>
    <w:rsid w:val="00EA3432"/>
    <w:rsid w:val="00EA3604"/>
    <w:rsid w:val="00EB2AB5"/>
    <w:rsid w:val="00ED7C44"/>
    <w:rsid w:val="00EF7A8D"/>
    <w:rsid w:val="00F20DD9"/>
    <w:rsid w:val="00F47804"/>
    <w:rsid w:val="00F70CB1"/>
    <w:rsid w:val="00FC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semiHidden/>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semiHidden/>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semiHidden/>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1"/>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semiHidden/>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styleId="UnresolvedMention">
    <w:name w:val="Unresolved Mention"/>
    <w:basedOn w:val="DefaultParagraphFont"/>
    <w:uiPriority w:val="99"/>
    <w:semiHidden/>
    <w:unhideWhenUsed/>
    <w:rsid w:val="00FC3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abbitmq.com/getstarted.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eadthedocs.org/projects/kazoo/downloads/pdf/2.5.0/"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edium.com/@tonywangcn/how-to-build-docker-cluster-with-celery-and-rabbitmq-in-10-minutes-13fc74d21730" TargetMode="External"/><Relationship Id="rId20" Type="http://schemas.openxmlformats.org/officeDocument/2006/relationships/hyperlink" Target="https://github.com/madhavmk/Cloud-Computing-Cou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zoo.readthedocs.io/en/latest/" TargetMode="External"/><Relationship Id="rId5" Type="http://schemas.openxmlformats.org/officeDocument/2006/relationships/webSettings" Target="webSettings.xml"/><Relationship Id="rId15" Type="http://schemas.openxmlformats.org/officeDocument/2006/relationships/hyperlink" Target="https://github.com/cagrias/django-rabbitmq-celery-docker-examp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madhavmk/Cloud-Computing-Course" TargetMode="External"/><Relationship Id="rId14" Type="http://schemas.openxmlformats.org/officeDocument/2006/relationships/hyperlink" Target="https://levelup.gitconnected.com/rabbitmq-with-docker-on-windows-in-30-minutes-172e88bb0808"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5EDD-B711-46A7-AA9A-15E8AE1F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2635</TotalTime>
  <Pages>5</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Madhav Kashyap</cp:lastModifiedBy>
  <cp:revision>108</cp:revision>
  <dcterms:created xsi:type="dcterms:W3CDTF">2016-11-05T06:58:00Z</dcterms:created>
  <dcterms:modified xsi:type="dcterms:W3CDTF">2020-05-22T11:05:00Z</dcterms:modified>
</cp:coreProperties>
</file>